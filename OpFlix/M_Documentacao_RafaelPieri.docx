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3433B2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3433B2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C00C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C00C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132536">
          <w:pPr>
            <w:rPr>
              <w:rFonts w:eastAsiaTheme="minorHAnsi"/>
              <w:lang w:eastAsia="en-US"/>
            </w:rPr>
          </w:pPr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9620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DD5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Rafael Pieri</w:t>
                                </w:r>
                              </w:p>
                              <w:p w:rsidR="00243DD5" w:rsidRDefault="00243DD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28" type="#_x0000_t202" style="position:absolute;margin-left:0;margin-top:266.4pt;width:185.9pt;height:75.7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" strokecolor="white [3212]">
                    <v:textbox>
                      <w:txbxContent>
                        <w:p w:rsidR="00243DD5" w:rsidRDefault="00243DD5" w:rsidP="00243DD5">
                          <w:pPr>
                            <w:spacing w:line="240" w:lineRule="auto"/>
                          </w:pPr>
                          <w:r>
                            <w:t>Rafael Pieri</w:t>
                          </w:r>
                        </w:p>
                        <w:p w:rsidR="00243DD5" w:rsidRDefault="00243DD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AC00C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AC00C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AC00C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C00C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C00C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C00C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C00C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C00C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AC00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132536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3433B2" w:rsidRDefault="003433B2">
      <w:pPr>
        <w:pStyle w:val="cabealho2"/>
      </w:pPr>
      <w:bookmarkStart w:id="3" w:name="_Toc533767846"/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3433B2" w:rsidRDefault="003433B2">
      <w:pPr>
        <w:pStyle w:val="cabealho2"/>
      </w:pPr>
      <w:bookmarkStart w:id="5" w:name="_Toc533767848"/>
    </w:p>
    <w:p w:rsidR="00DA19B6" w:rsidRDefault="00C92BD1">
      <w:pPr>
        <w:pStyle w:val="cabealho2"/>
      </w:pPr>
      <w:r>
        <w:t>Modelo Lógico</w:t>
      </w:r>
      <w:bookmarkEnd w:id="5"/>
    </w:p>
    <w:p w:rsidR="00CC7384" w:rsidRDefault="003433B2" w:rsidP="003433B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72025" cy="498627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RafaelPieri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797" cy="50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80" w:rsidRDefault="00C92BD1" w:rsidP="008A7F37">
      <w:pPr>
        <w:pStyle w:val="cabealho2"/>
      </w:pPr>
      <w:bookmarkStart w:id="6" w:name="_Toc533767849"/>
      <w:r>
        <w:t>Modelo Físico</w:t>
      </w:r>
      <w:bookmarkStart w:id="7" w:name="_Toc533767850"/>
      <w:bookmarkEnd w:id="6"/>
    </w:p>
    <w:p w:rsidR="003433B2" w:rsidRDefault="003433B2" w:rsidP="00193E80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6822796" cy="26098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_RafaelPieri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279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384" w:rsidRDefault="00CC7384" w:rsidP="00193E80">
      <w:pPr>
        <w:rPr>
          <w:noProof/>
        </w:rPr>
      </w:pPr>
    </w:p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CC7384" w:rsidRDefault="003433B2" w:rsidP="003433B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57575" cy="7787547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RafaelPieri_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8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80" w:rsidRDefault="00193E80">
      <w:pPr>
        <w:sectPr w:rsidR="00193E80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CC7384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CC738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CC7384" w:rsidRDefault="00CC738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CC7384">
              <w:rPr>
                <w:rFonts w:asciiTheme="minorHAnsi" w:hAnsiTheme="minorHAnsi"/>
                <w:b w:val="0"/>
                <w:color w:val="auto"/>
                <w:sz w:val="20"/>
              </w:rPr>
              <w:t>FEITO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Start w:id="20" w:name="_GoBack"/>
      <w:bookmarkEnd w:id="19"/>
      <w:bookmarkEnd w:id="20"/>
    </w:p>
    <w:p w:rsidR="00F03B38" w:rsidRPr="003433B2" w:rsidRDefault="003433B2" w:rsidP="00F03B38">
      <w:pPr>
        <w:rPr>
          <w:sz w:val="28"/>
          <w:szCs w:val="28"/>
        </w:rPr>
      </w:pPr>
      <w:hyperlink r:id="rId15" w:history="1">
        <w:r w:rsidRPr="003433B2">
          <w:rPr>
            <w:rStyle w:val="Hyperlink"/>
            <w:sz w:val="28"/>
            <w:szCs w:val="28"/>
          </w:rPr>
          <w:t>https://www.w3schools.com/</w:t>
        </w:r>
      </w:hyperlink>
    </w:p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0C3" w:rsidRDefault="00AC00C3">
      <w:pPr>
        <w:spacing w:after="0" w:line="240" w:lineRule="auto"/>
      </w:pPr>
      <w:r>
        <w:separator/>
      </w:r>
    </w:p>
  </w:endnote>
  <w:endnote w:type="continuationSeparator" w:id="0">
    <w:p w:rsidR="00AC00C3" w:rsidRDefault="00AC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C00C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0C3" w:rsidRDefault="00AC00C3">
      <w:pPr>
        <w:spacing w:after="0" w:line="240" w:lineRule="auto"/>
      </w:pPr>
      <w:r>
        <w:separator/>
      </w:r>
    </w:p>
  </w:footnote>
  <w:footnote w:type="continuationSeparator" w:id="0">
    <w:p w:rsidR="00AC00C3" w:rsidRDefault="00AC0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2536"/>
    <w:rsid w:val="00173F68"/>
    <w:rsid w:val="00193E80"/>
    <w:rsid w:val="001E537E"/>
    <w:rsid w:val="00243DD5"/>
    <w:rsid w:val="002C440D"/>
    <w:rsid w:val="002E0003"/>
    <w:rsid w:val="003433B2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A6FFD"/>
    <w:rsid w:val="009E2D84"/>
    <w:rsid w:val="00A25BD2"/>
    <w:rsid w:val="00A86B49"/>
    <w:rsid w:val="00A967A8"/>
    <w:rsid w:val="00AC00C3"/>
    <w:rsid w:val="00B36547"/>
    <w:rsid w:val="00BB5B9E"/>
    <w:rsid w:val="00BD3832"/>
    <w:rsid w:val="00C26497"/>
    <w:rsid w:val="00C86073"/>
    <w:rsid w:val="00C92BD1"/>
    <w:rsid w:val="00CC7384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C2880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w3schools.com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AD6183"/>
    <w:rsid w:val="00CC1ADA"/>
    <w:rsid w:val="00F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5DBAE-572C-42B0-B3B7-34953C60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28</TotalTime>
  <Pages>12</Pages>
  <Words>279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Rafael Pieri Almeida</cp:lastModifiedBy>
  <cp:revision>4</cp:revision>
  <dcterms:created xsi:type="dcterms:W3CDTF">2019-08-06T13:19:00Z</dcterms:created>
  <dcterms:modified xsi:type="dcterms:W3CDTF">2019-08-14T14:05:00Z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